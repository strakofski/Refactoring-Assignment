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48" w:rsidRDefault="00192048" w:rsidP="00192048">
      <w:pPr>
        <w:rPr>
          <w:b/>
          <w:sz w:val="56"/>
        </w:rPr>
      </w:pPr>
      <w:r w:rsidRPr="00192048">
        <w:rPr>
          <w:b/>
          <w:sz w:val="56"/>
        </w:rPr>
        <w:t>To Do List</w:t>
      </w:r>
    </w:p>
    <w:p w:rsidR="00192048" w:rsidRPr="00192048" w:rsidRDefault="00192048" w:rsidP="00192048">
      <w:r w:rsidRPr="00192048">
        <w:rPr>
          <w:b/>
        </w:rPr>
        <w:t>Important:</w:t>
      </w:r>
      <w:r>
        <w:rPr>
          <w:b/>
        </w:rPr>
        <w:t xml:space="preserve"> </w:t>
      </w:r>
      <w:r>
        <w:t>Make sure you comment on what sections you have worked on! Any suggestions or additions to commands let me know so I can add them to the interpreter. Also, if there is anything that you wish to improve on make sure you say what has been changed and what it effects.</w:t>
      </w:r>
      <w:bookmarkStart w:id="0" w:name="_GoBack"/>
      <w:bookmarkEnd w:id="0"/>
    </w:p>
    <w:p w:rsidR="00D24429" w:rsidRDefault="00192048">
      <w:pPr>
        <w:pStyle w:val="Heading1"/>
      </w:pPr>
      <w:r>
        <w:t>Kris</w:t>
      </w:r>
    </w:p>
    <w:p w:rsidR="00192048" w:rsidRDefault="00192048" w:rsidP="00192048">
      <w:pPr>
        <w:pStyle w:val="ListBullet"/>
      </w:pPr>
      <w:r>
        <w:t>Command line Interpreter like CMD</w:t>
      </w:r>
    </w:p>
    <w:p w:rsidR="00192048" w:rsidRDefault="00192048" w:rsidP="00192048">
      <w:pPr>
        <w:pStyle w:val="ListBullet"/>
      </w:pPr>
      <w:r>
        <w:t>Commands need to be able to take arguments</w:t>
      </w:r>
    </w:p>
    <w:p w:rsidR="00192048" w:rsidRDefault="00192048" w:rsidP="00192048">
      <w:pPr>
        <w:pStyle w:val="ListBullet"/>
      </w:pPr>
      <w:r>
        <w:t>Can save and read data from the database</w:t>
      </w:r>
    </w:p>
    <w:p w:rsidR="00192048" w:rsidRDefault="00192048" w:rsidP="00192048">
      <w:pPr>
        <w:pStyle w:val="ListBullet"/>
      </w:pPr>
      <w:r>
        <w:t>Have commands take different options</w:t>
      </w:r>
    </w:p>
    <w:p w:rsidR="00192048" w:rsidRDefault="00192048" w:rsidP="00192048">
      <w:pPr>
        <w:pStyle w:val="ListBullet"/>
      </w:pPr>
      <w:r>
        <w:t>Doc tests</w:t>
      </w:r>
    </w:p>
    <w:p w:rsidR="00192048" w:rsidRDefault="00192048" w:rsidP="00192048">
      <w:pPr>
        <w:pStyle w:val="ListBullet"/>
      </w:pPr>
      <w:r>
        <w:t>Unit Tests</w:t>
      </w:r>
    </w:p>
    <w:p w:rsidR="00192048" w:rsidRDefault="00192048" w:rsidP="00192048">
      <w:pPr>
        <w:pStyle w:val="ListBullet"/>
      </w:pPr>
      <w:r>
        <w:t xml:space="preserve">Exception raising, Error handling </w:t>
      </w:r>
    </w:p>
    <w:p w:rsidR="007B2628" w:rsidRDefault="00192048" w:rsidP="00192048">
      <w:pPr>
        <w:pStyle w:val="Heading1"/>
      </w:pPr>
      <w:r>
        <w:t>Kate</w:t>
      </w:r>
    </w:p>
    <w:p w:rsidR="00192048" w:rsidRDefault="00192048" w:rsidP="00192048">
      <w:pPr>
        <w:pStyle w:val="ListBullet"/>
      </w:pPr>
      <w:r>
        <w:t>Write a function that validates the data when a file is loaded. The data formatting can be found in the assignment document. This is one of the most important functions in the assignment</w:t>
      </w:r>
    </w:p>
    <w:p w:rsidR="00192048" w:rsidRDefault="00192048" w:rsidP="00192048">
      <w:pPr>
        <w:pStyle w:val="ListBullet"/>
      </w:pPr>
      <w:r>
        <w:t>Write a help function for each of the commands that can be found in the interpreter help word document. Write this in the Interpreter Class.</w:t>
      </w:r>
    </w:p>
    <w:p w:rsidR="00192048" w:rsidRDefault="00192048" w:rsidP="00192048">
      <w:pPr>
        <w:pStyle w:val="ListBullet"/>
      </w:pPr>
      <w:r>
        <w:t>Unit Tests</w:t>
      </w:r>
    </w:p>
    <w:p w:rsidR="00192048" w:rsidRDefault="00192048" w:rsidP="00192048">
      <w:pPr>
        <w:pStyle w:val="ListBullet"/>
      </w:pPr>
      <w:r>
        <w:t>Doc Tests</w:t>
      </w:r>
    </w:p>
    <w:p w:rsidR="00192048" w:rsidRDefault="00192048" w:rsidP="00192048">
      <w:pPr>
        <w:pStyle w:val="ListBullet"/>
      </w:pPr>
      <w:r>
        <w:t>Exception raising, Error handling for your functions</w:t>
      </w:r>
    </w:p>
    <w:p w:rsidR="00192048" w:rsidRDefault="00192048" w:rsidP="00192048">
      <w:pPr>
        <w:pStyle w:val="Heading1"/>
      </w:pPr>
      <w:r>
        <w:lastRenderedPageBreak/>
        <w:t>Brendan</w:t>
      </w:r>
    </w:p>
    <w:p w:rsidR="00192048" w:rsidRDefault="00192048" w:rsidP="00192048">
      <w:pPr>
        <w:pStyle w:val="ListBullet"/>
      </w:pPr>
      <w:r>
        <w:t>Write functions for Graphs.</w:t>
      </w:r>
    </w:p>
    <w:p w:rsidR="00192048" w:rsidRDefault="00192048" w:rsidP="00192048">
      <w:pPr>
        <w:pStyle w:val="ListBullet"/>
      </w:pPr>
      <w:r>
        <w:t xml:space="preserve">Ensure that files can be properly loaded (can deal with directories and file locations) </w:t>
      </w:r>
    </w:p>
    <w:p w:rsidR="00192048" w:rsidRDefault="00192048" w:rsidP="00192048">
      <w:pPr>
        <w:pStyle w:val="ListBullet"/>
      </w:pPr>
      <w:r>
        <w:t>Object Serialization with Pickle</w:t>
      </w:r>
    </w:p>
    <w:p w:rsidR="00192048" w:rsidRDefault="00192048" w:rsidP="00192048">
      <w:pPr>
        <w:pStyle w:val="ListBullet"/>
      </w:pPr>
      <w:r>
        <w:t>Unit Tests</w:t>
      </w:r>
    </w:p>
    <w:p w:rsidR="00192048" w:rsidRDefault="00192048" w:rsidP="00192048">
      <w:pPr>
        <w:pStyle w:val="ListBullet"/>
      </w:pPr>
      <w:r>
        <w:t>Exception raising, Error handling for your functions</w:t>
      </w:r>
    </w:p>
    <w:p w:rsidR="00192048" w:rsidRPr="007B2628" w:rsidRDefault="00192048" w:rsidP="00192048">
      <w:pPr>
        <w:pStyle w:val="ListBullet"/>
      </w:pPr>
      <w:r>
        <w:t>Doc Tests</w:t>
      </w:r>
    </w:p>
    <w:sectPr w:rsidR="00192048" w:rsidRPr="007B2628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52" w:rsidRDefault="00B57452">
      <w:pPr>
        <w:spacing w:after="0" w:line="240" w:lineRule="auto"/>
      </w:pPr>
      <w:r>
        <w:separator/>
      </w:r>
    </w:p>
    <w:p w:rsidR="00B57452" w:rsidRDefault="00B57452"/>
    <w:p w:rsidR="00B57452" w:rsidRDefault="00B57452"/>
  </w:endnote>
  <w:endnote w:type="continuationSeparator" w:id="0">
    <w:p w:rsidR="00B57452" w:rsidRDefault="00B57452">
      <w:pPr>
        <w:spacing w:after="0" w:line="240" w:lineRule="auto"/>
      </w:pPr>
      <w:r>
        <w:continuationSeparator/>
      </w:r>
    </w:p>
    <w:p w:rsidR="00B57452" w:rsidRDefault="00B57452"/>
    <w:p w:rsidR="00B57452" w:rsidRDefault="00B57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429" w:rsidRDefault="00472E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0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52" w:rsidRDefault="00B57452">
      <w:pPr>
        <w:spacing w:after="0" w:line="240" w:lineRule="auto"/>
      </w:pPr>
      <w:r>
        <w:separator/>
      </w:r>
    </w:p>
    <w:p w:rsidR="00B57452" w:rsidRDefault="00B57452"/>
    <w:p w:rsidR="00B57452" w:rsidRDefault="00B57452"/>
  </w:footnote>
  <w:footnote w:type="continuationSeparator" w:id="0">
    <w:p w:rsidR="00B57452" w:rsidRDefault="00B57452">
      <w:pPr>
        <w:spacing w:after="0" w:line="240" w:lineRule="auto"/>
      </w:pPr>
      <w:r>
        <w:continuationSeparator/>
      </w:r>
    </w:p>
    <w:p w:rsidR="00B57452" w:rsidRDefault="00B57452"/>
    <w:p w:rsidR="00B57452" w:rsidRDefault="00B574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741C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0C83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2A5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64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6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B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26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A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C1576"/>
    <w:multiLevelType w:val="hybridMultilevel"/>
    <w:tmpl w:val="19EE1B0A"/>
    <w:lvl w:ilvl="0" w:tplc="F3B2A9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2"/>
  </w:num>
  <w:num w:numId="1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48"/>
    <w:rsid w:val="00071706"/>
    <w:rsid w:val="000E01B4"/>
    <w:rsid w:val="00103E61"/>
    <w:rsid w:val="00192048"/>
    <w:rsid w:val="0027650B"/>
    <w:rsid w:val="002D55B5"/>
    <w:rsid w:val="00304752"/>
    <w:rsid w:val="00371E39"/>
    <w:rsid w:val="003E6FAC"/>
    <w:rsid w:val="00472E6E"/>
    <w:rsid w:val="004D1E2F"/>
    <w:rsid w:val="005C5BF1"/>
    <w:rsid w:val="005E6F7D"/>
    <w:rsid w:val="006B1FE2"/>
    <w:rsid w:val="007A2297"/>
    <w:rsid w:val="007B2628"/>
    <w:rsid w:val="007E52B4"/>
    <w:rsid w:val="00893E90"/>
    <w:rsid w:val="008D529A"/>
    <w:rsid w:val="0090192E"/>
    <w:rsid w:val="009549F8"/>
    <w:rsid w:val="00A27883"/>
    <w:rsid w:val="00AC2AFD"/>
    <w:rsid w:val="00B01087"/>
    <w:rsid w:val="00B21063"/>
    <w:rsid w:val="00B57452"/>
    <w:rsid w:val="00BB1AD3"/>
    <w:rsid w:val="00BE7765"/>
    <w:rsid w:val="00C1302B"/>
    <w:rsid w:val="00D24429"/>
    <w:rsid w:val="00D46CFD"/>
    <w:rsid w:val="00E14A43"/>
    <w:rsid w:val="00E30E0D"/>
    <w:rsid w:val="00E647E6"/>
    <w:rsid w:val="00E96AC6"/>
    <w:rsid w:val="00EE2325"/>
    <w:rsid w:val="00F461D1"/>
    <w:rsid w:val="00F81533"/>
    <w:rsid w:val="00FD3111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BC14B"/>
  <w15:chartTrackingRefBased/>
  <w15:docId w15:val="{136656C6-2AFB-422A-A5EF-27C3025C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3111"/>
  </w:style>
  <w:style w:type="paragraph" w:styleId="Heading1">
    <w:name w:val="heading 1"/>
    <w:basedOn w:val="Normal"/>
    <w:link w:val="Heading1Char"/>
    <w:uiPriority w:val="9"/>
    <w:qFormat/>
    <w:rsid w:val="00FD3111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11"/>
    <w:pPr>
      <w:keepNext/>
      <w:keepLines/>
      <w:spacing w:before="360"/>
      <w:contextualSpacing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11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11"/>
    <w:pPr>
      <w:keepNext/>
      <w:keepLines/>
      <w:spacing w:before="360"/>
      <w:contextualSpacing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11"/>
    <w:pPr>
      <w:keepNext/>
      <w:keepLines/>
      <w:spacing w:before="360"/>
      <w:contextualSpacing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11"/>
    <w:pPr>
      <w:keepNext/>
      <w:keepLines/>
      <w:spacing w:before="360"/>
      <w:contextualSpacing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11"/>
    <w:pPr>
      <w:keepNext/>
      <w:keepLines/>
      <w:spacing w:before="36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11"/>
    <w:pPr>
      <w:keepNext/>
      <w:keepLines/>
      <w:spacing w:before="360"/>
      <w:contextualSpacing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11"/>
    <w:pPr>
      <w:keepNext/>
      <w:keepLines/>
      <w:spacing w:before="360"/>
      <w:contextualSpacing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111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3111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11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11"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11"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11"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11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11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11"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3E6FAC"/>
    <w:rPr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97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97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A2297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A2297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A2297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A2297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2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29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29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297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229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2297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29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297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A229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229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297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2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A22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9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97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A22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A22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A2297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229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2297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A22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A229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8"/>
    <w:qFormat/>
    <w:rsid w:val="00304752"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EF"/>
    <w:rsid w:val="00C0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31C8B22C44B96B087F89A0E0DCC06">
    <w:name w:val="5B431C8B22C44B96B087F89A0E0DCC0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ja-JP"/>
    </w:rPr>
  </w:style>
  <w:style w:type="paragraph" w:customStyle="1" w:styleId="619348EBE19B4CC684832150F4987C24">
    <w:name w:val="619348EBE19B4CC684832150F4987C24"/>
  </w:style>
  <w:style w:type="paragraph" w:customStyle="1" w:styleId="DE86E97CEE9D4D779DD4A74A6F23CAFA">
    <w:name w:val="DE86E97CEE9D4D779DD4A74A6F23CAFA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CD3C8CEC527A40B4B09C39452C528A69">
    <w:name w:val="CD3C8CEC527A40B4B09C39452C528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</Template>
  <TotalTime>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 Little</cp:lastModifiedBy>
  <cp:revision>1</cp:revision>
  <dcterms:created xsi:type="dcterms:W3CDTF">2017-08-12T07:34:00Z</dcterms:created>
  <dcterms:modified xsi:type="dcterms:W3CDTF">2017-08-12T07:43:00Z</dcterms:modified>
</cp:coreProperties>
</file>